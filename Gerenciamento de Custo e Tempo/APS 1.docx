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5320" w14:textId="77777777" w:rsidR="00FB2026" w:rsidRDefault="00FB2026" w:rsidP="00FB2026">
      <w:pPr>
        <w:jc w:val="center"/>
        <w:rPr>
          <w:rStyle w:val="nfase"/>
          <w:bCs/>
          <w:sz w:val="40"/>
          <w:szCs w:val="40"/>
        </w:rPr>
      </w:pPr>
    </w:p>
    <w:p w14:paraId="049FAD99" w14:textId="77777777" w:rsidR="00FB2026" w:rsidRPr="00842D51" w:rsidRDefault="00FB2026" w:rsidP="00FB2026">
      <w:pPr>
        <w:jc w:val="center"/>
        <w:rPr>
          <w:rStyle w:val="nfase"/>
          <w:bCs/>
          <w:sz w:val="40"/>
          <w:szCs w:val="40"/>
        </w:rPr>
      </w:pPr>
    </w:p>
    <w:p w14:paraId="7CD3782E" w14:textId="77777777" w:rsidR="00FB2026" w:rsidRPr="00842D51" w:rsidRDefault="00FB2026" w:rsidP="00FB2026">
      <w:pPr>
        <w:jc w:val="center"/>
        <w:rPr>
          <w:rFonts w:cs="Arial"/>
          <w:b/>
          <w:sz w:val="40"/>
          <w:szCs w:val="40"/>
        </w:rPr>
      </w:pPr>
    </w:p>
    <w:p w14:paraId="57B6865A" w14:textId="77777777" w:rsidR="00FB2026" w:rsidRDefault="00FB2026" w:rsidP="00FB2026">
      <w:pPr>
        <w:jc w:val="both"/>
        <w:rPr>
          <w:rFonts w:cs="Arial"/>
        </w:rPr>
      </w:pPr>
    </w:p>
    <w:p w14:paraId="104D1E76" w14:textId="77777777" w:rsidR="00FB2026" w:rsidRDefault="00FB2026" w:rsidP="00FB2026">
      <w:pPr>
        <w:jc w:val="both"/>
        <w:rPr>
          <w:rFonts w:cs="Arial"/>
        </w:rPr>
      </w:pPr>
    </w:p>
    <w:p w14:paraId="799660B1" w14:textId="77777777" w:rsidR="00FB2026" w:rsidRDefault="00FB2026" w:rsidP="00FB2026">
      <w:pPr>
        <w:jc w:val="both"/>
        <w:rPr>
          <w:rFonts w:cs="Arial"/>
        </w:rPr>
      </w:pPr>
    </w:p>
    <w:p w14:paraId="19085F9D" w14:textId="77777777" w:rsidR="00FB2026" w:rsidRDefault="00FB2026" w:rsidP="00FB2026">
      <w:pPr>
        <w:jc w:val="both"/>
        <w:rPr>
          <w:rFonts w:cs="Arial"/>
        </w:rPr>
      </w:pPr>
    </w:p>
    <w:p w14:paraId="7148C081" w14:textId="77777777" w:rsidR="00FB2026" w:rsidRDefault="00FB2026" w:rsidP="00FB2026">
      <w:pPr>
        <w:jc w:val="both"/>
        <w:rPr>
          <w:rFonts w:cs="Arial"/>
        </w:rPr>
      </w:pPr>
    </w:p>
    <w:p w14:paraId="0F0E1718" w14:textId="77777777" w:rsidR="00FB2026" w:rsidRDefault="00FB2026" w:rsidP="00FB2026">
      <w:pPr>
        <w:jc w:val="both"/>
        <w:rPr>
          <w:rFonts w:cs="Arial"/>
        </w:rPr>
      </w:pPr>
    </w:p>
    <w:p w14:paraId="2A989B82" w14:textId="604326F5" w:rsidR="00FB2026" w:rsidRPr="00764BD4" w:rsidRDefault="00FB2026" w:rsidP="00FB2026">
      <w:pPr>
        <w:jc w:val="center"/>
        <w:rPr>
          <w:rStyle w:val="nfase"/>
          <w:rFonts w:cs="Arial"/>
          <w:sz w:val="48"/>
          <w:szCs w:val="48"/>
        </w:rPr>
      </w:pPr>
      <w:r>
        <w:rPr>
          <w:rStyle w:val="nfase"/>
          <w:rFonts w:cs="Arial"/>
          <w:sz w:val="48"/>
          <w:szCs w:val="48"/>
        </w:rPr>
        <w:t>Plano de Projeto</w:t>
      </w:r>
      <w:r w:rsidR="00C30AB8">
        <w:rPr>
          <w:rStyle w:val="nfase"/>
          <w:rFonts w:cs="Arial"/>
          <w:sz w:val="48"/>
          <w:szCs w:val="48"/>
        </w:rPr>
        <w:t xml:space="preserve"> </w:t>
      </w:r>
    </w:p>
    <w:p w14:paraId="3B928F03" w14:textId="77777777" w:rsidR="00FB2026" w:rsidRPr="00764BD4" w:rsidRDefault="00FB2026" w:rsidP="00FB2026">
      <w:pPr>
        <w:jc w:val="center"/>
        <w:rPr>
          <w:rStyle w:val="nfase"/>
          <w:rFonts w:cs="Arial"/>
          <w:sz w:val="48"/>
          <w:szCs w:val="48"/>
        </w:rPr>
      </w:pPr>
    </w:p>
    <w:p w14:paraId="00853631" w14:textId="77777777" w:rsidR="00FB2026" w:rsidRPr="00764BD4" w:rsidRDefault="00FB2026" w:rsidP="00FB2026">
      <w:pPr>
        <w:jc w:val="center"/>
        <w:rPr>
          <w:rStyle w:val="nfase"/>
          <w:rFonts w:cs="Arial"/>
          <w:sz w:val="48"/>
          <w:szCs w:val="48"/>
        </w:rPr>
      </w:pPr>
    </w:p>
    <w:p w14:paraId="117CAFF3" w14:textId="165C135F" w:rsidR="00FB2026" w:rsidRPr="00764BD4" w:rsidRDefault="00EB1B20" w:rsidP="00FB2026">
      <w:pPr>
        <w:jc w:val="center"/>
        <w:rPr>
          <w:rStyle w:val="nfase"/>
          <w:rFonts w:cs="Arial"/>
          <w:sz w:val="48"/>
          <w:szCs w:val="48"/>
        </w:rPr>
      </w:pPr>
      <w:r>
        <w:rPr>
          <w:rStyle w:val="nfase"/>
          <w:rFonts w:cs="Arial"/>
          <w:sz w:val="48"/>
          <w:szCs w:val="48"/>
        </w:rPr>
        <w:t>Show</w:t>
      </w:r>
      <w:r w:rsidRPr="00EB1B20">
        <w:rPr>
          <w:rStyle w:val="nfase"/>
          <w:rFonts w:cs="Arial"/>
          <w:sz w:val="48"/>
          <w:szCs w:val="48"/>
        </w:rPr>
        <w:t xml:space="preserve"> drive in</w:t>
      </w:r>
      <w:r>
        <w:rPr>
          <w:rStyle w:val="nfase"/>
          <w:rFonts w:cs="Arial"/>
          <w:sz w:val="48"/>
          <w:szCs w:val="48"/>
        </w:rPr>
        <w:t xml:space="preserve"> do Bruno Mars</w:t>
      </w:r>
    </w:p>
    <w:p w14:paraId="7776AEF4" w14:textId="77777777" w:rsidR="00FB2026" w:rsidRDefault="00FB2026" w:rsidP="00FB2026">
      <w:pPr>
        <w:jc w:val="both"/>
        <w:rPr>
          <w:rFonts w:cs="Arial"/>
        </w:rPr>
      </w:pPr>
    </w:p>
    <w:p w14:paraId="1F22BC65" w14:textId="77777777" w:rsidR="00FB2026" w:rsidRDefault="00FB2026" w:rsidP="00FB2026">
      <w:pPr>
        <w:jc w:val="both"/>
        <w:rPr>
          <w:rFonts w:cs="Arial"/>
        </w:rPr>
      </w:pPr>
    </w:p>
    <w:p w14:paraId="12A22039" w14:textId="77777777" w:rsidR="00FB2026" w:rsidRDefault="00FB2026" w:rsidP="00FB2026">
      <w:pPr>
        <w:jc w:val="both"/>
        <w:rPr>
          <w:rFonts w:cs="Arial"/>
        </w:rPr>
      </w:pPr>
    </w:p>
    <w:p w14:paraId="70BAE0A7" w14:textId="77777777" w:rsidR="00FB2026" w:rsidRDefault="00FB2026" w:rsidP="00FB2026">
      <w:pPr>
        <w:jc w:val="both"/>
        <w:rPr>
          <w:rFonts w:cs="Arial"/>
        </w:rPr>
      </w:pPr>
    </w:p>
    <w:p w14:paraId="4C495E7A" w14:textId="77777777" w:rsidR="00FB2026" w:rsidRDefault="00FB2026" w:rsidP="00FB2026">
      <w:pPr>
        <w:jc w:val="both"/>
        <w:rPr>
          <w:rFonts w:cs="Arial"/>
        </w:rPr>
      </w:pPr>
    </w:p>
    <w:p w14:paraId="35BA593E" w14:textId="77777777" w:rsidR="00FB2026" w:rsidRDefault="00FB2026" w:rsidP="00FB2026">
      <w:pPr>
        <w:jc w:val="both"/>
        <w:rPr>
          <w:rFonts w:cs="Arial"/>
        </w:rPr>
      </w:pPr>
    </w:p>
    <w:p w14:paraId="48FE8114" w14:textId="77777777" w:rsidR="00FB2026" w:rsidRDefault="00FB2026" w:rsidP="00FB2026">
      <w:pPr>
        <w:jc w:val="both"/>
        <w:rPr>
          <w:rFonts w:cs="Arial"/>
        </w:rPr>
      </w:pPr>
    </w:p>
    <w:p w14:paraId="66AAC922" w14:textId="77777777" w:rsidR="00FB2026" w:rsidRDefault="00FB2026" w:rsidP="00FB2026">
      <w:pPr>
        <w:jc w:val="both"/>
        <w:rPr>
          <w:rFonts w:cs="Arial"/>
        </w:rPr>
      </w:pPr>
    </w:p>
    <w:p w14:paraId="40F31AA2" w14:textId="77777777" w:rsidR="00FB2026" w:rsidRDefault="00FB2026" w:rsidP="00FB2026">
      <w:pPr>
        <w:jc w:val="both"/>
        <w:rPr>
          <w:rFonts w:cs="Arial"/>
        </w:rPr>
      </w:pPr>
    </w:p>
    <w:p w14:paraId="4951874D" w14:textId="77777777" w:rsidR="00FB2026" w:rsidRDefault="00FB2026" w:rsidP="00FB2026">
      <w:pPr>
        <w:jc w:val="both"/>
        <w:rPr>
          <w:rFonts w:cs="Arial"/>
        </w:rPr>
      </w:pPr>
    </w:p>
    <w:p w14:paraId="57C075A1" w14:textId="0F699A7A" w:rsidR="00FB2026" w:rsidRPr="001F31E5" w:rsidRDefault="00097D4D" w:rsidP="00FB2026">
      <w:pPr>
        <w:jc w:val="both"/>
        <w:rPr>
          <w:rStyle w:val="nfase"/>
          <w:b w:val="0"/>
        </w:rPr>
      </w:pPr>
      <w:r>
        <w:rPr>
          <w:rStyle w:val="nfase"/>
        </w:rPr>
        <w:t xml:space="preserve">Gerente do </w:t>
      </w:r>
      <w:r w:rsidR="000608B5">
        <w:rPr>
          <w:rStyle w:val="nfase"/>
        </w:rPr>
        <w:t>P</w:t>
      </w:r>
      <w:r>
        <w:rPr>
          <w:rStyle w:val="nfase"/>
        </w:rPr>
        <w:t>rojeto</w:t>
      </w:r>
      <w:r w:rsidR="00FB2026">
        <w:rPr>
          <w:rStyle w:val="nfase"/>
        </w:rPr>
        <w:t>:</w:t>
      </w:r>
      <w:r w:rsidR="005301BF">
        <w:rPr>
          <w:rStyle w:val="nfase"/>
        </w:rPr>
        <w:t xml:space="preserve"> </w:t>
      </w:r>
      <w:r w:rsidR="00EB1B20">
        <w:rPr>
          <w:rStyle w:val="nfase"/>
          <w:b w:val="0"/>
        </w:rPr>
        <w:t>Mariana Bianchini Lima</w:t>
      </w:r>
    </w:p>
    <w:p w14:paraId="0D6D8778" w14:textId="77777777" w:rsidR="00FB2026" w:rsidRDefault="00FB2026" w:rsidP="00FB2026">
      <w:pPr>
        <w:jc w:val="both"/>
        <w:rPr>
          <w:rStyle w:val="nfase"/>
        </w:rPr>
      </w:pPr>
      <w:r>
        <w:rPr>
          <w:rStyle w:val="nfase"/>
        </w:rPr>
        <w:tab/>
      </w:r>
      <w:r>
        <w:rPr>
          <w:rStyle w:val="nfase"/>
        </w:rPr>
        <w:tab/>
      </w:r>
      <w:r>
        <w:rPr>
          <w:rStyle w:val="nfase"/>
        </w:rPr>
        <w:tab/>
      </w:r>
    </w:p>
    <w:p w14:paraId="3DF2C23D" w14:textId="77777777" w:rsidR="00FB2026" w:rsidRDefault="00FB2026" w:rsidP="00FB2026">
      <w:pPr>
        <w:jc w:val="both"/>
        <w:rPr>
          <w:rFonts w:cs="Arial"/>
        </w:rPr>
      </w:pPr>
    </w:p>
    <w:p w14:paraId="2512681E" w14:textId="77777777" w:rsidR="00FB2026" w:rsidRDefault="00FB2026" w:rsidP="00FB2026">
      <w:pPr>
        <w:jc w:val="both"/>
        <w:rPr>
          <w:rFonts w:cs="Arial"/>
        </w:rPr>
      </w:pPr>
    </w:p>
    <w:p w14:paraId="4E310517" w14:textId="77777777" w:rsidR="00FB2026" w:rsidRDefault="00FB2026" w:rsidP="00FB2026">
      <w:pPr>
        <w:jc w:val="both"/>
        <w:rPr>
          <w:rFonts w:cs="Arial"/>
        </w:rPr>
      </w:pPr>
    </w:p>
    <w:p w14:paraId="499D140E" w14:textId="77777777" w:rsidR="00FB2026" w:rsidRDefault="00FB2026" w:rsidP="00FB2026">
      <w:pPr>
        <w:jc w:val="both"/>
        <w:rPr>
          <w:rFonts w:cs="Arial"/>
        </w:rPr>
      </w:pPr>
    </w:p>
    <w:p w14:paraId="2A17289E" w14:textId="77777777" w:rsidR="00FB2026" w:rsidRDefault="00FB2026" w:rsidP="00FB2026">
      <w:pPr>
        <w:jc w:val="both"/>
        <w:rPr>
          <w:rFonts w:cs="Arial"/>
        </w:rPr>
      </w:pPr>
    </w:p>
    <w:p w14:paraId="557DEC78" w14:textId="77777777" w:rsidR="001F31E5" w:rsidRDefault="001F31E5" w:rsidP="00FB2026">
      <w:pPr>
        <w:jc w:val="both"/>
        <w:rPr>
          <w:rFonts w:cs="Arial"/>
        </w:rPr>
      </w:pPr>
    </w:p>
    <w:p w14:paraId="5AE5A4D6" w14:textId="77777777" w:rsidR="001F31E5" w:rsidRDefault="001F31E5" w:rsidP="00FB2026">
      <w:pPr>
        <w:jc w:val="both"/>
        <w:rPr>
          <w:rFonts w:cs="Arial"/>
        </w:rPr>
      </w:pPr>
    </w:p>
    <w:p w14:paraId="36F19F80" w14:textId="77777777" w:rsidR="001F31E5" w:rsidRDefault="001F31E5" w:rsidP="00FB2026">
      <w:pPr>
        <w:jc w:val="both"/>
        <w:rPr>
          <w:rFonts w:cs="Arial"/>
        </w:rPr>
      </w:pPr>
    </w:p>
    <w:p w14:paraId="6E80D1B5" w14:textId="77777777" w:rsidR="001F31E5" w:rsidRDefault="001F31E5" w:rsidP="00FB2026">
      <w:pPr>
        <w:jc w:val="both"/>
        <w:rPr>
          <w:rFonts w:cs="Arial"/>
        </w:rPr>
      </w:pPr>
    </w:p>
    <w:p w14:paraId="5EF9EF48" w14:textId="77777777" w:rsidR="001F31E5" w:rsidRDefault="001F31E5" w:rsidP="00FB2026">
      <w:pPr>
        <w:jc w:val="both"/>
        <w:rPr>
          <w:rFonts w:cs="Arial"/>
        </w:rPr>
      </w:pPr>
    </w:p>
    <w:p w14:paraId="355D97F7" w14:textId="77777777" w:rsidR="001F31E5" w:rsidRDefault="001F31E5" w:rsidP="00FB2026">
      <w:pPr>
        <w:jc w:val="both"/>
        <w:rPr>
          <w:rFonts w:cs="Arial"/>
        </w:rPr>
      </w:pPr>
    </w:p>
    <w:p w14:paraId="629BAD67" w14:textId="77777777" w:rsidR="00FB2026" w:rsidRDefault="00FB2026" w:rsidP="00FB2026">
      <w:pPr>
        <w:jc w:val="both"/>
        <w:rPr>
          <w:rFonts w:cs="Arial"/>
        </w:rPr>
      </w:pPr>
    </w:p>
    <w:p w14:paraId="09583DFC" w14:textId="77777777" w:rsidR="00FB2026" w:rsidRDefault="00FB2026" w:rsidP="00FB2026">
      <w:pPr>
        <w:jc w:val="both"/>
        <w:rPr>
          <w:rFonts w:cs="Arial"/>
        </w:rPr>
      </w:pPr>
    </w:p>
    <w:p w14:paraId="194E9FCD" w14:textId="49685414" w:rsidR="00FB2026" w:rsidRDefault="00E74DBC" w:rsidP="00FB2026">
      <w:pPr>
        <w:jc w:val="center"/>
        <w:rPr>
          <w:rStyle w:val="nfase"/>
        </w:rPr>
      </w:pPr>
      <w:r>
        <w:rPr>
          <w:rStyle w:val="nfase"/>
        </w:rPr>
        <w:t>Porto Alegre</w:t>
      </w:r>
      <w:r w:rsidR="00FB2026">
        <w:rPr>
          <w:rStyle w:val="nfase"/>
        </w:rPr>
        <w:t xml:space="preserve">, </w:t>
      </w:r>
      <w:r w:rsidR="00F85426">
        <w:rPr>
          <w:rStyle w:val="nfase"/>
        </w:rPr>
        <w:t>0</w:t>
      </w:r>
      <w:r w:rsidR="00EB1B20">
        <w:rPr>
          <w:rStyle w:val="nfase"/>
        </w:rPr>
        <w:t>8</w:t>
      </w:r>
      <w:r w:rsidR="005301BF">
        <w:rPr>
          <w:rStyle w:val="nfase"/>
        </w:rPr>
        <w:t xml:space="preserve"> de </w:t>
      </w:r>
      <w:r w:rsidR="00EB1B20">
        <w:rPr>
          <w:rStyle w:val="nfase"/>
        </w:rPr>
        <w:t>agosto</w:t>
      </w:r>
      <w:r w:rsidR="005301BF">
        <w:rPr>
          <w:rStyle w:val="nfase"/>
        </w:rPr>
        <w:t xml:space="preserve"> de 20</w:t>
      </w:r>
      <w:r w:rsidR="00EB1B20">
        <w:rPr>
          <w:rStyle w:val="nfase"/>
        </w:rPr>
        <w:t>20</w:t>
      </w:r>
      <w:r w:rsidR="005301BF">
        <w:rPr>
          <w:rStyle w:val="nfase"/>
        </w:rPr>
        <w:t>.</w:t>
      </w:r>
    </w:p>
    <w:p w14:paraId="7855383D" w14:textId="77777777" w:rsidR="00C44EEF" w:rsidRDefault="00FB2026" w:rsidP="00FB2026">
      <w:pPr>
        <w:jc w:val="both"/>
        <w:rPr>
          <w:rFonts w:ascii="Arial" w:hAnsi="Arial" w:cs="Arial"/>
        </w:rPr>
      </w:pPr>
      <w:r>
        <w:rPr>
          <w:rFonts w:cs="Arial"/>
        </w:rPr>
        <w:br w:type="page"/>
      </w:r>
      <w:r w:rsidR="00D33FF7">
        <w:rPr>
          <w:rFonts w:ascii="Arial" w:hAnsi="Arial" w:cs="Arial"/>
        </w:rPr>
        <w:lastRenderedPageBreak/>
        <w:t xml:space="preserve"> </w:t>
      </w:r>
    </w:p>
    <w:p w14:paraId="785B61E9" w14:textId="77777777" w:rsidR="00C44EEF" w:rsidRDefault="00C44EEF">
      <w:pPr>
        <w:jc w:val="both"/>
        <w:rPr>
          <w:rFonts w:ascii="Arial" w:hAnsi="Arial" w:cs="Arial"/>
        </w:rPr>
      </w:pPr>
    </w:p>
    <w:p w14:paraId="64C81B42" w14:textId="77777777" w:rsidR="00C44EEF" w:rsidRDefault="00C44EEF">
      <w:pPr>
        <w:jc w:val="both"/>
        <w:rPr>
          <w:rFonts w:ascii="Arial" w:hAnsi="Arial" w:cs="Arial"/>
        </w:rPr>
      </w:pPr>
    </w:p>
    <w:p w14:paraId="6BCA974E" w14:textId="77777777" w:rsidR="00C44EEF" w:rsidRDefault="00C44EEF">
      <w:pPr>
        <w:pStyle w:val="Ttulo2"/>
        <w:rPr>
          <w:sz w:val="28"/>
        </w:rPr>
      </w:pPr>
      <w:bookmarkStart w:id="0" w:name="_lk_DeclaraçãoDeEscopo"/>
      <w:bookmarkStart w:id="1" w:name="_lk_EDT"/>
      <w:bookmarkStart w:id="2" w:name="_Toc47755203"/>
      <w:bookmarkStart w:id="3" w:name="_Toc50180173"/>
      <w:bookmarkEnd w:id="0"/>
      <w:bookmarkEnd w:id="1"/>
      <w:r>
        <w:rPr>
          <w:sz w:val="28"/>
        </w:rPr>
        <w:t>Introdução</w:t>
      </w:r>
      <w:bookmarkEnd w:id="2"/>
      <w:bookmarkEnd w:id="3"/>
    </w:p>
    <w:p w14:paraId="561B6D7E" w14:textId="77777777" w:rsidR="00FB2026" w:rsidRPr="00FB2026" w:rsidRDefault="00FB2026" w:rsidP="00FB2026"/>
    <w:p w14:paraId="20F08FB9" w14:textId="0CF1B1DF" w:rsidR="00EB1B20" w:rsidRDefault="00F33791" w:rsidP="00FB2026">
      <w:pPr>
        <w:jc w:val="both"/>
        <w:rPr>
          <w:rFonts w:ascii="Arial" w:hAnsi="Arial" w:cs="Arial"/>
        </w:rPr>
      </w:pPr>
      <w:bookmarkStart w:id="4" w:name="_Toc47755205"/>
      <w:r w:rsidRPr="00900B8A">
        <w:rPr>
          <w:rFonts w:ascii="Arial" w:hAnsi="Arial" w:cs="Arial"/>
        </w:rPr>
        <w:t xml:space="preserve">Este projeto tem como objetivo </w:t>
      </w:r>
      <w:r w:rsidR="0025688E">
        <w:rPr>
          <w:rFonts w:ascii="Arial" w:hAnsi="Arial" w:cs="Arial"/>
        </w:rPr>
        <w:t>o planejamento</w:t>
      </w:r>
      <w:r w:rsidR="00EB1B20">
        <w:rPr>
          <w:rFonts w:ascii="Arial" w:hAnsi="Arial" w:cs="Arial"/>
        </w:rPr>
        <w:t xml:space="preserve"> de um show do Bruno Mars no Brasil em forma de </w:t>
      </w:r>
      <w:r w:rsidR="00EB1B20" w:rsidRPr="00EB1B20">
        <w:rPr>
          <w:rFonts w:ascii="Arial" w:hAnsi="Arial" w:cs="Arial"/>
          <w:i/>
          <w:iCs/>
        </w:rPr>
        <w:t>drive in</w:t>
      </w:r>
      <w:r w:rsidR="00EB1B20">
        <w:rPr>
          <w:rFonts w:ascii="Arial" w:hAnsi="Arial" w:cs="Arial"/>
        </w:rPr>
        <w:t xml:space="preserve"> por conta a pandemia mundial do Covid- 19.</w:t>
      </w:r>
    </w:p>
    <w:p w14:paraId="5929DFCF" w14:textId="77777777" w:rsidR="00900B8A" w:rsidRPr="00900B8A" w:rsidRDefault="00900B8A" w:rsidP="00FB2026">
      <w:pPr>
        <w:jc w:val="both"/>
        <w:rPr>
          <w:rFonts w:ascii="Arial" w:hAnsi="Arial" w:cs="Arial"/>
        </w:rPr>
      </w:pPr>
    </w:p>
    <w:p w14:paraId="31E1717F" w14:textId="132E8927" w:rsidR="00FF61F7" w:rsidRDefault="0025688E" w:rsidP="00FB20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F61F7">
        <w:rPr>
          <w:rFonts w:ascii="Arial" w:hAnsi="Arial" w:cs="Arial"/>
        </w:rPr>
        <w:t>valor</w:t>
      </w:r>
      <w:r>
        <w:rPr>
          <w:rFonts w:ascii="Arial" w:hAnsi="Arial" w:cs="Arial"/>
        </w:rPr>
        <w:t xml:space="preserve"> que deverá ser gerado </w:t>
      </w:r>
      <w:r w:rsidR="00F33791" w:rsidRPr="00900B8A">
        <w:rPr>
          <w:rFonts w:ascii="Arial" w:hAnsi="Arial" w:cs="Arial"/>
        </w:rPr>
        <w:t xml:space="preserve">para </w:t>
      </w:r>
      <w:r w:rsidR="00FF61F7">
        <w:rPr>
          <w:rFonts w:ascii="Arial" w:hAnsi="Arial" w:cs="Arial"/>
        </w:rPr>
        <w:t>a produção do show, com requisitos simples, priorizando uma boa execução do projeto para o público e patrocinadores.</w:t>
      </w:r>
    </w:p>
    <w:p w14:paraId="4CE2C58B" w14:textId="77777777" w:rsidR="00900B8A" w:rsidRPr="00900B8A" w:rsidRDefault="00900B8A" w:rsidP="00FB2026">
      <w:pPr>
        <w:jc w:val="both"/>
        <w:rPr>
          <w:rFonts w:ascii="Arial" w:hAnsi="Arial" w:cs="Arial"/>
        </w:rPr>
      </w:pPr>
    </w:p>
    <w:p w14:paraId="32C130CD" w14:textId="099E2EA2" w:rsidR="00900B8A" w:rsidRPr="00900B8A" w:rsidRDefault="00900B8A" w:rsidP="00FB2026">
      <w:pPr>
        <w:jc w:val="both"/>
        <w:rPr>
          <w:rFonts w:ascii="Arial" w:hAnsi="Arial" w:cs="Arial"/>
        </w:rPr>
      </w:pPr>
      <w:r w:rsidRPr="00900B8A">
        <w:rPr>
          <w:rFonts w:ascii="Arial" w:hAnsi="Arial" w:cs="Arial"/>
        </w:rPr>
        <w:t xml:space="preserve">Apesar do </w:t>
      </w:r>
      <w:r w:rsidR="00FF61F7">
        <w:rPr>
          <w:rFonts w:ascii="Arial" w:hAnsi="Arial" w:cs="Arial"/>
        </w:rPr>
        <w:t>alto</w:t>
      </w:r>
      <w:r w:rsidRPr="00900B8A">
        <w:rPr>
          <w:rFonts w:ascii="Arial" w:hAnsi="Arial" w:cs="Arial"/>
        </w:rPr>
        <w:t xml:space="preserve"> custo de investimento, </w:t>
      </w:r>
      <w:r w:rsidR="00FF61F7">
        <w:rPr>
          <w:rFonts w:ascii="Arial" w:hAnsi="Arial" w:cs="Arial"/>
        </w:rPr>
        <w:t>o show</w:t>
      </w:r>
      <w:r w:rsidRPr="00900B8A">
        <w:rPr>
          <w:rFonts w:ascii="Arial" w:hAnsi="Arial" w:cs="Arial"/>
        </w:rPr>
        <w:t xml:space="preserve"> deverá atender os padrões de qualidade, segurança e </w:t>
      </w:r>
      <w:r w:rsidR="00FF61F7">
        <w:rPr>
          <w:rFonts w:ascii="Arial" w:hAnsi="Arial" w:cs="Arial"/>
        </w:rPr>
        <w:t>divertimento</w:t>
      </w:r>
      <w:r w:rsidRPr="00900B8A">
        <w:rPr>
          <w:rFonts w:ascii="Arial" w:hAnsi="Arial" w:cs="Arial"/>
        </w:rPr>
        <w:t>.</w:t>
      </w:r>
    </w:p>
    <w:p w14:paraId="3879F101" w14:textId="77777777" w:rsidR="003450A7" w:rsidRDefault="003450A7" w:rsidP="00FB2026">
      <w:pPr>
        <w:jc w:val="both"/>
        <w:rPr>
          <w:rFonts w:ascii="Arial" w:hAnsi="Arial" w:cs="Arial"/>
        </w:rPr>
      </w:pPr>
    </w:p>
    <w:bookmarkEnd w:id="4"/>
    <w:p w14:paraId="3574DE61" w14:textId="27104FEC" w:rsidR="003450A7" w:rsidRPr="00825200" w:rsidRDefault="003450A7" w:rsidP="00825200">
      <w:pPr>
        <w:pStyle w:val="Ttulo2"/>
        <w:numPr>
          <w:ilvl w:val="0"/>
          <w:numId w:val="0"/>
        </w:numPr>
        <w:rPr>
          <w:sz w:val="28"/>
        </w:rPr>
      </w:pPr>
    </w:p>
    <w:p w14:paraId="5F8404BB" w14:textId="77777777" w:rsidR="00FB2026" w:rsidRDefault="00FB2026" w:rsidP="00FB2026">
      <w:pPr>
        <w:jc w:val="both"/>
        <w:rPr>
          <w:rFonts w:ascii="Arial" w:hAnsi="Arial" w:cs="Arial"/>
        </w:rPr>
      </w:pPr>
    </w:p>
    <w:p w14:paraId="66B65D70" w14:textId="77777777" w:rsidR="00FB2026" w:rsidRDefault="00E74DBC" w:rsidP="00FB2026">
      <w:pPr>
        <w:pStyle w:val="Ttulo2"/>
        <w:rPr>
          <w:sz w:val="28"/>
        </w:rPr>
      </w:pPr>
      <w:r>
        <w:rPr>
          <w:sz w:val="28"/>
        </w:rPr>
        <w:t>EAP</w:t>
      </w:r>
      <w:r w:rsidR="00FB2026">
        <w:rPr>
          <w:sz w:val="28"/>
        </w:rPr>
        <w:t xml:space="preserve"> (</w:t>
      </w:r>
      <w:r w:rsidR="003C0E95">
        <w:rPr>
          <w:i/>
          <w:iCs/>
          <w:sz w:val="28"/>
        </w:rPr>
        <w:t>Estrutura Analítica do Projeto</w:t>
      </w:r>
      <w:r w:rsidR="00FB2026">
        <w:rPr>
          <w:sz w:val="28"/>
        </w:rPr>
        <w:t>)</w:t>
      </w:r>
    </w:p>
    <w:p w14:paraId="7D2B73EA" w14:textId="7B506120" w:rsidR="003450A7" w:rsidRDefault="003C0E95" w:rsidP="00FB2026">
      <w:pPr>
        <w:pStyle w:val="Ttulo1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fim de facilitar a</w:t>
      </w:r>
      <w:r w:rsidR="003450A7">
        <w:rPr>
          <w:b w:val="0"/>
          <w:bCs w:val="0"/>
          <w:sz w:val="24"/>
          <w:szCs w:val="24"/>
        </w:rPr>
        <w:t xml:space="preserve"> futura</w:t>
      </w:r>
      <w:r>
        <w:rPr>
          <w:b w:val="0"/>
          <w:bCs w:val="0"/>
          <w:sz w:val="24"/>
          <w:szCs w:val="24"/>
        </w:rPr>
        <w:t xml:space="preserve"> gestão</w:t>
      </w:r>
      <w:r w:rsidR="003450A7">
        <w:rPr>
          <w:b w:val="0"/>
          <w:bCs w:val="0"/>
          <w:sz w:val="24"/>
          <w:szCs w:val="24"/>
        </w:rPr>
        <w:t xml:space="preserve"> do projeto</w:t>
      </w:r>
      <w:r>
        <w:rPr>
          <w:b w:val="0"/>
          <w:bCs w:val="0"/>
          <w:sz w:val="24"/>
          <w:szCs w:val="24"/>
        </w:rPr>
        <w:t>, dividimos o produto do projeto em pacotes menores</w:t>
      </w:r>
      <w:r w:rsidR="003450A7">
        <w:rPr>
          <w:b w:val="0"/>
          <w:bCs w:val="0"/>
          <w:sz w:val="24"/>
          <w:szCs w:val="24"/>
        </w:rPr>
        <w:t>, a fim de mapear de forma visual todas as entregas</w:t>
      </w:r>
      <w:r w:rsidR="00FF61F7">
        <w:rPr>
          <w:b w:val="0"/>
          <w:bCs w:val="0"/>
          <w:sz w:val="24"/>
          <w:szCs w:val="24"/>
        </w:rPr>
        <w:t>.</w:t>
      </w:r>
    </w:p>
    <w:p w14:paraId="070ADD3C" w14:textId="77777777" w:rsidR="00CE6D73" w:rsidRDefault="00CE6D73" w:rsidP="00CE6D73">
      <w:pPr>
        <w:jc w:val="both"/>
        <w:rPr>
          <w:rFonts w:ascii="Arial" w:hAnsi="Arial" w:cs="Arial"/>
        </w:rPr>
      </w:pPr>
    </w:p>
    <w:p w14:paraId="46D5F8C6" w14:textId="201B0F38" w:rsidR="00C9486C" w:rsidRDefault="009F6612" w:rsidP="00CE6D7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C57C67" wp14:editId="75373933">
            <wp:extent cx="6195060" cy="343662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94EF" w14:textId="08A74D14" w:rsidR="00825200" w:rsidRDefault="00825200" w:rsidP="00CE6D73">
      <w:pPr>
        <w:jc w:val="both"/>
        <w:rPr>
          <w:rFonts w:ascii="Arial" w:hAnsi="Arial" w:cs="Arial"/>
        </w:rPr>
      </w:pPr>
    </w:p>
    <w:p w14:paraId="1544B4F6" w14:textId="07DEF9CB" w:rsidR="00825200" w:rsidRDefault="00825200" w:rsidP="00CE6D73">
      <w:pPr>
        <w:jc w:val="both"/>
        <w:rPr>
          <w:rFonts w:ascii="Arial" w:hAnsi="Arial" w:cs="Arial"/>
        </w:rPr>
      </w:pPr>
    </w:p>
    <w:p w14:paraId="10218B9C" w14:textId="71F58F40" w:rsidR="00825200" w:rsidRDefault="00825200" w:rsidP="00CE6D73">
      <w:pPr>
        <w:jc w:val="both"/>
        <w:rPr>
          <w:rFonts w:ascii="Arial" w:hAnsi="Arial" w:cs="Arial"/>
        </w:rPr>
      </w:pPr>
    </w:p>
    <w:p w14:paraId="74857133" w14:textId="77777777" w:rsidR="00825200" w:rsidRDefault="00825200" w:rsidP="00CE6D73">
      <w:pPr>
        <w:jc w:val="both"/>
        <w:rPr>
          <w:rFonts w:ascii="Arial" w:hAnsi="Arial" w:cs="Arial"/>
        </w:rPr>
      </w:pPr>
    </w:p>
    <w:p w14:paraId="30EDC7E4" w14:textId="77777777" w:rsidR="00E24236" w:rsidRPr="00097D4D" w:rsidRDefault="00E24236" w:rsidP="00E24236">
      <w:pPr>
        <w:pStyle w:val="Ttulo2"/>
        <w:rPr>
          <w:sz w:val="28"/>
          <w:szCs w:val="28"/>
        </w:rPr>
      </w:pPr>
      <w:r w:rsidRPr="00097D4D">
        <w:rPr>
          <w:sz w:val="28"/>
          <w:szCs w:val="28"/>
        </w:rPr>
        <w:lastRenderedPageBreak/>
        <w:t>Cronograma do Projeto</w:t>
      </w:r>
    </w:p>
    <w:p w14:paraId="2D1A3153" w14:textId="77777777" w:rsidR="00635FD3" w:rsidRDefault="00635FD3" w:rsidP="00E24236">
      <w:pPr>
        <w:rPr>
          <w:rFonts w:ascii="Arial" w:hAnsi="Arial" w:cs="Arial"/>
        </w:rPr>
      </w:pPr>
    </w:p>
    <w:p w14:paraId="60E2F92B" w14:textId="77777777" w:rsidR="00E24236" w:rsidRDefault="00311C05" w:rsidP="00E24236">
      <w:pPr>
        <w:rPr>
          <w:rFonts w:ascii="Arial" w:hAnsi="Arial" w:cs="Arial"/>
        </w:rPr>
      </w:pPr>
      <w:r>
        <w:rPr>
          <w:rFonts w:ascii="Arial" w:hAnsi="Arial" w:cs="Arial"/>
        </w:rPr>
        <w:t>O cronograma do projeto será desenvolvido e mantido utilizando a ferramenta MS Project e terá a duração das atividades definidas em dias.</w:t>
      </w:r>
    </w:p>
    <w:p w14:paraId="7E7DD36A" w14:textId="77777777" w:rsidR="00311C05" w:rsidRDefault="00311C05" w:rsidP="00E24236">
      <w:pPr>
        <w:rPr>
          <w:rFonts w:ascii="Arial" w:hAnsi="Arial" w:cs="Arial"/>
        </w:rPr>
      </w:pPr>
    </w:p>
    <w:p w14:paraId="3C247FD2" w14:textId="77777777" w:rsidR="00311C05" w:rsidRDefault="00311C05" w:rsidP="00E24236">
      <w:pPr>
        <w:rPr>
          <w:rFonts w:ascii="Arial" w:hAnsi="Arial" w:cs="Arial"/>
        </w:rPr>
      </w:pPr>
      <w:r>
        <w:rPr>
          <w:rFonts w:ascii="Arial" w:hAnsi="Arial" w:cs="Arial"/>
        </w:rPr>
        <w:t>Será atualizado semanalmente e qualquer desvio de prazo deverá ser comunicado a diretoria da empresa.</w:t>
      </w:r>
    </w:p>
    <w:p w14:paraId="5F486DEF" w14:textId="28A4A5F1" w:rsidR="00311C05" w:rsidRDefault="00311C05" w:rsidP="00E24236">
      <w:pPr>
        <w:rPr>
          <w:rFonts w:ascii="Arial" w:hAnsi="Arial" w:cs="Arial"/>
        </w:rPr>
      </w:pPr>
    </w:p>
    <w:p w14:paraId="4F7EE3BE" w14:textId="1958ABCE" w:rsidR="00FF61F7" w:rsidRDefault="009F6612" w:rsidP="00E242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C2A575" wp14:editId="08C8C5CB">
            <wp:extent cx="6134100" cy="327660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5113" w14:textId="752A0183" w:rsidR="00E24236" w:rsidRDefault="009F6612" w:rsidP="00E242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69CCAA" wp14:editId="586D5385">
            <wp:extent cx="6149340" cy="2514600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2B48" w14:textId="530602C2" w:rsidR="00E24236" w:rsidRDefault="00E24236" w:rsidP="00E24236">
      <w:pPr>
        <w:jc w:val="both"/>
        <w:rPr>
          <w:noProof/>
        </w:rPr>
      </w:pPr>
    </w:p>
    <w:p w14:paraId="27AE39DB" w14:textId="77777777" w:rsidR="00F33791" w:rsidRDefault="00F33791" w:rsidP="00E24236">
      <w:pPr>
        <w:jc w:val="both"/>
        <w:rPr>
          <w:noProof/>
        </w:rPr>
      </w:pPr>
    </w:p>
    <w:p w14:paraId="61EE5216" w14:textId="77777777" w:rsidR="00F33791" w:rsidRDefault="00F33791" w:rsidP="00E24236">
      <w:pPr>
        <w:jc w:val="both"/>
        <w:rPr>
          <w:rFonts w:ascii="Arial" w:hAnsi="Arial" w:cs="Arial"/>
        </w:rPr>
      </w:pPr>
    </w:p>
    <w:p w14:paraId="0ECFF36E" w14:textId="77777777" w:rsidR="00780CFA" w:rsidRDefault="00780CFA" w:rsidP="00E24236">
      <w:pPr>
        <w:jc w:val="both"/>
        <w:rPr>
          <w:rFonts w:ascii="Arial" w:hAnsi="Arial" w:cs="Arial"/>
        </w:rPr>
      </w:pPr>
    </w:p>
    <w:p w14:paraId="5ABA89D8" w14:textId="77777777" w:rsidR="00780CFA" w:rsidRDefault="00780CFA" w:rsidP="00E24236">
      <w:pPr>
        <w:jc w:val="both"/>
        <w:rPr>
          <w:rFonts w:ascii="Arial" w:hAnsi="Arial" w:cs="Arial"/>
        </w:rPr>
      </w:pPr>
    </w:p>
    <w:p w14:paraId="6C9CAB68" w14:textId="77777777" w:rsidR="00264F33" w:rsidRDefault="00264F33" w:rsidP="00E24236">
      <w:pPr>
        <w:jc w:val="both"/>
        <w:rPr>
          <w:rStyle w:val="nfase"/>
        </w:rPr>
      </w:pPr>
      <w:r>
        <w:rPr>
          <w:rStyle w:val="nfase"/>
        </w:rPr>
        <w:lastRenderedPageBreak/>
        <w:t xml:space="preserve">Aprovamos a versão </w:t>
      </w:r>
      <w:r w:rsidR="00D070E6">
        <w:rPr>
          <w:rStyle w:val="nfase"/>
        </w:rPr>
        <w:t>3</w:t>
      </w:r>
      <w:r>
        <w:rPr>
          <w:rStyle w:val="nfase"/>
        </w:rPr>
        <w:t xml:space="preserve"> do Plano </w:t>
      </w:r>
      <w:r w:rsidR="00E24236">
        <w:rPr>
          <w:rStyle w:val="nfase"/>
        </w:rPr>
        <w:t xml:space="preserve">de Projeto </w:t>
      </w:r>
      <w:r w:rsidR="00D070E6">
        <w:rPr>
          <w:rStyle w:val="nfase"/>
        </w:rPr>
        <w:t>do projeto</w:t>
      </w:r>
      <w:r w:rsidR="00E24236">
        <w:rPr>
          <w:rStyle w:val="nfase"/>
        </w:rPr>
        <w:t>.</w:t>
      </w:r>
    </w:p>
    <w:p w14:paraId="5168985C" w14:textId="77777777" w:rsidR="00E24236" w:rsidRDefault="00E24236" w:rsidP="00E24236">
      <w:pPr>
        <w:jc w:val="both"/>
        <w:rPr>
          <w:rStyle w:val="nfas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53"/>
        <w:gridCol w:w="658"/>
        <w:gridCol w:w="2934"/>
      </w:tblGrid>
      <w:tr w:rsidR="00264F33" w14:paraId="5E52767A" w14:textId="77777777">
        <w:tc>
          <w:tcPr>
            <w:tcW w:w="5053" w:type="dxa"/>
            <w:tcBorders>
              <w:bottom w:val="single" w:sz="4" w:space="0" w:color="auto"/>
            </w:tcBorders>
          </w:tcPr>
          <w:p w14:paraId="34A9EAB2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759D905E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38B860F5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146C65C2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658" w:type="dxa"/>
          </w:tcPr>
          <w:p w14:paraId="1D887349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934" w:type="dxa"/>
          </w:tcPr>
          <w:p w14:paraId="16BB66A7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E5DD1D0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046D46E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8505ED3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Data: ______/______/_______</w:t>
            </w:r>
          </w:p>
        </w:tc>
      </w:tr>
      <w:tr w:rsidR="00264F33" w14:paraId="6ACB2685" w14:textId="77777777">
        <w:tc>
          <w:tcPr>
            <w:tcW w:w="5053" w:type="dxa"/>
            <w:tcBorders>
              <w:top w:val="single" w:sz="4" w:space="0" w:color="auto"/>
            </w:tcBorders>
          </w:tcPr>
          <w:p w14:paraId="1C981E82" w14:textId="040E886C" w:rsidR="00264F33" w:rsidRDefault="00264F33" w:rsidP="00264F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="003B3043">
              <w:rPr>
                <w:rFonts w:ascii="Arial" w:hAnsi="Arial" w:cs="Arial"/>
                <w:color w:val="000000"/>
                <w:sz w:val="18"/>
                <w:szCs w:val="18"/>
              </w:rPr>
              <w:t xml:space="preserve">Prefeito </w:t>
            </w:r>
            <w:r w:rsidR="006C0B16">
              <w:rPr>
                <w:rFonts w:ascii="Arial" w:hAnsi="Arial" w:cs="Arial"/>
                <w:color w:val="000000"/>
                <w:sz w:val="18"/>
                <w:szCs w:val="18"/>
              </w:rPr>
              <w:t>do Rio de Janeiro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&gt; – &lt;</w:t>
            </w:r>
            <w:hyperlink r:id="rId11" w:history="1">
              <w:r w:rsidR="003B3043" w:rsidRPr="003B3043">
                <w:rPr>
                  <w:rStyle w:val="Hyperlink"/>
                  <w:rFonts w:ascii="Arial" w:hAnsi="Arial" w:cs="Arial"/>
                  <w:color w:val="222222"/>
                  <w:sz w:val="18"/>
                  <w:szCs w:val="18"/>
                  <w:u w:val="none"/>
                  <w:shd w:val="clear" w:color="auto" w:fill="FFFFFF"/>
                </w:rPr>
                <w:t>Marcelo Crivella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&gt;</w:t>
            </w:r>
            <w:r w:rsidR="006C0B16">
              <w:rPr>
                <w:rFonts w:ascii="Arial" w:hAnsi="Arial" w:cs="Arial"/>
                <w:color w:val="000000"/>
                <w:sz w:val="18"/>
                <w:szCs w:val="18"/>
              </w:rPr>
              <w:t xml:space="preserve"> - Local</w:t>
            </w:r>
          </w:p>
        </w:tc>
        <w:tc>
          <w:tcPr>
            <w:tcW w:w="658" w:type="dxa"/>
          </w:tcPr>
          <w:p w14:paraId="12D72231" w14:textId="77777777" w:rsidR="00264F33" w:rsidRDefault="00264F33" w:rsidP="00264F3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14:paraId="624777C8" w14:textId="77777777" w:rsidR="00264F33" w:rsidRDefault="00264F33" w:rsidP="00264F33">
            <w:pPr>
              <w:jc w:val="both"/>
              <w:rPr>
                <w:rFonts w:ascii="Arial" w:hAnsi="Arial" w:cs="Arial"/>
              </w:rPr>
            </w:pPr>
          </w:p>
        </w:tc>
      </w:tr>
      <w:tr w:rsidR="00264F33" w14:paraId="28289B41" w14:textId="77777777">
        <w:tc>
          <w:tcPr>
            <w:tcW w:w="5053" w:type="dxa"/>
            <w:tcBorders>
              <w:bottom w:val="single" w:sz="4" w:space="0" w:color="auto"/>
            </w:tcBorders>
          </w:tcPr>
          <w:p w14:paraId="0E91A79E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04D81013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6FED5ACD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7FC1699F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658" w:type="dxa"/>
          </w:tcPr>
          <w:p w14:paraId="39FE0268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934" w:type="dxa"/>
          </w:tcPr>
          <w:p w14:paraId="60AF1D2E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8FF5FE7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80EF3DD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0AE420C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Data: ______/______/_______</w:t>
            </w:r>
          </w:p>
        </w:tc>
      </w:tr>
      <w:tr w:rsidR="00264F33" w14:paraId="745C1721" w14:textId="77777777">
        <w:tc>
          <w:tcPr>
            <w:tcW w:w="5053" w:type="dxa"/>
            <w:tcBorders>
              <w:top w:val="single" w:sz="4" w:space="0" w:color="auto"/>
            </w:tcBorders>
          </w:tcPr>
          <w:p w14:paraId="38D8DEBC" w14:textId="22811B9C" w:rsidR="00264F33" w:rsidRDefault="00264F33" w:rsidP="00D07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&lt;Gerente do Projeto&gt; – </w:t>
            </w:r>
            <w:r w:rsidR="003B3043">
              <w:rPr>
                <w:rFonts w:ascii="Arial" w:hAnsi="Arial" w:cs="Arial"/>
                <w:color w:val="000000"/>
                <w:sz w:val="18"/>
                <w:szCs w:val="18"/>
              </w:rPr>
              <w:t>Mariana Bianchini Lima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 w:rsidR="006C0B16">
              <w:rPr>
                <w:rFonts w:ascii="Arial" w:hAnsi="Arial" w:cs="Arial"/>
                <w:color w:val="000000"/>
                <w:sz w:val="18"/>
                <w:szCs w:val="18"/>
              </w:rPr>
              <w:t>PMO MM’S</w:t>
            </w:r>
          </w:p>
        </w:tc>
        <w:tc>
          <w:tcPr>
            <w:tcW w:w="658" w:type="dxa"/>
          </w:tcPr>
          <w:p w14:paraId="72E5AF21" w14:textId="77777777" w:rsidR="00264F33" w:rsidRDefault="00264F33" w:rsidP="00264F3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14:paraId="707C8736" w14:textId="77777777" w:rsidR="00264F33" w:rsidRDefault="00264F33" w:rsidP="00264F33">
            <w:pPr>
              <w:jc w:val="both"/>
              <w:rPr>
                <w:rFonts w:ascii="Arial" w:hAnsi="Arial" w:cs="Arial"/>
              </w:rPr>
            </w:pPr>
          </w:p>
        </w:tc>
      </w:tr>
      <w:tr w:rsidR="00264F33" w14:paraId="2F195E49" w14:textId="77777777">
        <w:tc>
          <w:tcPr>
            <w:tcW w:w="5053" w:type="dxa"/>
            <w:tcBorders>
              <w:bottom w:val="single" w:sz="4" w:space="0" w:color="auto"/>
            </w:tcBorders>
          </w:tcPr>
          <w:p w14:paraId="0BF03837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19A946C3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0E0C63D6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  <w:p w14:paraId="0C5EB6AD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658" w:type="dxa"/>
          </w:tcPr>
          <w:p w14:paraId="2892CB96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934" w:type="dxa"/>
          </w:tcPr>
          <w:p w14:paraId="229910F0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52B79B0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FE83F1C" w14:textId="77777777" w:rsidR="00264F33" w:rsidRDefault="00264F33" w:rsidP="00264F3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BC9FDC6" w14:textId="77777777" w:rsidR="00264F33" w:rsidRDefault="00264F33" w:rsidP="00264F33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Data: ______/______/_______</w:t>
            </w:r>
          </w:p>
        </w:tc>
      </w:tr>
      <w:tr w:rsidR="00264F33" w14:paraId="5092CB39" w14:textId="77777777">
        <w:tc>
          <w:tcPr>
            <w:tcW w:w="5053" w:type="dxa"/>
            <w:tcBorders>
              <w:top w:val="single" w:sz="4" w:space="0" w:color="auto"/>
            </w:tcBorders>
          </w:tcPr>
          <w:p w14:paraId="7B42E9B0" w14:textId="0B76A18B" w:rsidR="00264F33" w:rsidRDefault="00264F33" w:rsidP="00264F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="006C0B16">
              <w:rPr>
                <w:rFonts w:ascii="Arial" w:hAnsi="Arial" w:cs="Arial"/>
                <w:color w:val="000000"/>
                <w:sz w:val="18"/>
                <w:szCs w:val="18"/>
              </w:rPr>
              <w:t>CEO</w:t>
            </w:r>
            <w:r w:rsidR="003B3043">
              <w:rPr>
                <w:rFonts w:ascii="Arial" w:hAnsi="Arial" w:cs="Arial"/>
                <w:color w:val="000000"/>
                <w:sz w:val="18"/>
                <w:szCs w:val="18"/>
              </w:rPr>
              <w:t xml:space="preserve"> Renner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&gt; – </w:t>
            </w:r>
            <w:r w:rsidR="003B3043">
              <w:rPr>
                <w:rFonts w:ascii="Arial" w:hAnsi="Arial" w:cs="Arial"/>
                <w:color w:val="000000"/>
                <w:sz w:val="18"/>
                <w:szCs w:val="18"/>
              </w:rPr>
              <w:t>Fabio Adegas Faccio</w:t>
            </w:r>
            <w:r w:rsidR="006C0B1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– </w:t>
            </w:r>
            <w:r w:rsidR="006C0B16">
              <w:rPr>
                <w:rFonts w:ascii="Arial" w:hAnsi="Arial" w:cs="Arial"/>
                <w:color w:val="000000"/>
                <w:sz w:val="18"/>
                <w:szCs w:val="18"/>
              </w:rPr>
              <w:t>Patrocinador</w:t>
            </w:r>
          </w:p>
        </w:tc>
        <w:tc>
          <w:tcPr>
            <w:tcW w:w="658" w:type="dxa"/>
          </w:tcPr>
          <w:p w14:paraId="510BF69A" w14:textId="77777777" w:rsidR="00264F33" w:rsidRDefault="00264F33" w:rsidP="00264F3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14:paraId="530060EA" w14:textId="77777777" w:rsidR="00264F33" w:rsidRDefault="00264F33" w:rsidP="00264F33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8B17DC" w14:textId="77777777" w:rsidR="00322806" w:rsidRDefault="00322806" w:rsidP="00097D4D">
      <w:pPr>
        <w:jc w:val="both"/>
        <w:rPr>
          <w:rFonts w:ascii="Arial" w:hAnsi="Arial" w:cs="Arial"/>
        </w:rPr>
      </w:pPr>
    </w:p>
    <w:sectPr w:rsidR="00322806" w:rsidSect="00540ACE">
      <w:headerReference w:type="even" r:id="rId12"/>
      <w:headerReference w:type="default" r:id="rId13"/>
      <w:footerReference w:type="even" r:id="rId14"/>
      <w:pgSz w:w="12240" w:h="15840"/>
      <w:pgMar w:top="1411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0A3CF" w14:textId="77777777" w:rsidR="00FA2CBD" w:rsidRDefault="00FA2CBD">
      <w:r>
        <w:separator/>
      </w:r>
    </w:p>
  </w:endnote>
  <w:endnote w:type="continuationSeparator" w:id="0">
    <w:p w14:paraId="4AE2B1B4" w14:textId="77777777" w:rsidR="00FA2CBD" w:rsidRDefault="00FA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8DAAD" w14:textId="77777777" w:rsidR="00D070E6" w:rsidRDefault="00D070E6">
    <w:pPr>
      <w:pStyle w:val="Rodap"/>
      <w:ind w:right="360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BNDES / AAI / DEINP</w:t>
    </w:r>
  </w:p>
  <w:p w14:paraId="638A05CC" w14:textId="4FC6409D" w:rsidR="00D070E6" w:rsidRDefault="00D070E6">
    <w:pPr>
      <w:pStyle w:val="Rodap"/>
      <w:ind w:right="360"/>
      <w:rPr>
        <w:rFonts w:ascii="Arial" w:hAnsi="Arial" w:cs="Arial"/>
        <w:sz w:val="16"/>
      </w:rPr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FILENAME \p </w:instrText>
    </w:r>
    <w:r>
      <w:rPr>
        <w:rFonts w:ascii="Arial" w:hAnsi="Arial" w:cs="Arial"/>
        <w:sz w:val="16"/>
      </w:rPr>
      <w:fldChar w:fldCharType="separate"/>
    </w:r>
    <w:r w:rsidR="00825200">
      <w:rPr>
        <w:rFonts w:ascii="Arial" w:hAnsi="Arial" w:cs="Arial"/>
        <w:noProof/>
        <w:sz w:val="16"/>
      </w:rPr>
      <w:t>C:\Users\Mari Bianchini\Desktop\APS 1.docx</w:t>
    </w:r>
    <w:r>
      <w:rPr>
        <w:rFonts w:ascii="Arial" w:hAnsi="Arial" w:cs="Arial"/>
        <w:sz w:val="16"/>
      </w:rPr>
      <w:fldChar w:fldCharType="end"/>
    </w:r>
  </w:p>
  <w:p w14:paraId="410D52FA" w14:textId="1FB28A59" w:rsidR="00D070E6" w:rsidRDefault="00D070E6">
    <w:pPr>
      <w:pStyle w:val="Rodap"/>
      <w:ind w:right="360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DATE </w:instrText>
    </w:r>
    <w:r>
      <w:rPr>
        <w:rFonts w:ascii="Arial" w:hAnsi="Arial" w:cs="Arial"/>
        <w:sz w:val="16"/>
      </w:rPr>
      <w:fldChar w:fldCharType="separate"/>
    </w:r>
    <w:r w:rsidR="00825200">
      <w:rPr>
        <w:rFonts w:ascii="Arial" w:hAnsi="Arial" w:cs="Arial"/>
        <w:noProof/>
        <w:sz w:val="16"/>
      </w:rPr>
      <w:t>08/08/2020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E0518" w14:textId="77777777" w:rsidR="00FA2CBD" w:rsidRDefault="00FA2CBD">
      <w:r>
        <w:separator/>
      </w:r>
    </w:p>
  </w:footnote>
  <w:footnote w:type="continuationSeparator" w:id="0">
    <w:p w14:paraId="5606D4B2" w14:textId="77777777" w:rsidR="00FA2CBD" w:rsidRDefault="00FA2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95809" w14:textId="77777777" w:rsidR="00D070E6" w:rsidRDefault="00D070E6">
    <w:pPr>
      <w:pStyle w:val="Cabealho"/>
      <w:jc w:val="right"/>
      <w:rPr>
        <w:rFonts w:ascii="Arial" w:hAnsi="Arial" w:cs="Arial"/>
        <w:sz w:val="16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7F634900" w14:textId="77777777" w:rsidR="00D070E6" w:rsidRDefault="00D070E6">
    <w:pPr>
      <w:pStyle w:val="Cabealho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&lt;projeto/produto&gt;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81C4F" w14:textId="77777777" w:rsidR="00D070E6" w:rsidRDefault="00D070E6" w:rsidP="00FB2026">
    <w:pPr>
      <w:pStyle w:val="Cabealho"/>
      <w:rPr>
        <w:rFonts w:ascii="Arial" w:hAnsi="Arial" w:cs="Arial"/>
        <w:sz w:val="16"/>
      </w:rPr>
    </w:pPr>
    <w:r>
      <w:rPr>
        <w:rFonts w:cs="Arial"/>
        <w:b/>
        <w:sz w:val="40"/>
        <w:szCs w:val="40"/>
      </w:rPr>
      <w:t xml:space="preserve">   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90CA9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90CA9">
      <w:rPr>
        <w:rStyle w:val="Nmerodepgina"/>
        <w:noProof/>
      </w:rPr>
      <w:t>4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2B4E"/>
    <w:multiLevelType w:val="hybridMultilevel"/>
    <w:tmpl w:val="3208BC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E1E"/>
    <w:multiLevelType w:val="hybridMultilevel"/>
    <w:tmpl w:val="A0CE7692"/>
    <w:lvl w:ilvl="0" w:tplc="15DCE92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40130"/>
    <w:multiLevelType w:val="multilevel"/>
    <w:tmpl w:val="9C2601EA"/>
    <w:lvl w:ilvl="0">
      <w:start w:val="2"/>
      <w:numFmt w:val="decimal"/>
      <w:pStyle w:val="Numeraoon-lin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357" w:hanging="357"/>
      </w:pPr>
      <w:rPr>
        <w:rFonts w:hint="default"/>
      </w:rPr>
    </w:lvl>
  </w:abstractNum>
  <w:abstractNum w:abstractNumId="3" w15:restartNumberingAfterBreak="0">
    <w:nsid w:val="11104A59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3201DC7"/>
    <w:multiLevelType w:val="hybridMultilevel"/>
    <w:tmpl w:val="29FE447E"/>
    <w:lvl w:ilvl="0" w:tplc="15DCE92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D50A04"/>
    <w:multiLevelType w:val="hybridMultilevel"/>
    <w:tmpl w:val="EF90E70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B356C5"/>
    <w:multiLevelType w:val="hybridMultilevel"/>
    <w:tmpl w:val="07D613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155F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1260E44"/>
    <w:multiLevelType w:val="hybridMultilevel"/>
    <w:tmpl w:val="00B8E47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EC55EE"/>
    <w:multiLevelType w:val="multilevel"/>
    <w:tmpl w:val="9968D006"/>
    <w:lvl w:ilvl="0">
      <w:start w:val="1"/>
      <w:numFmt w:val="none"/>
      <w:pStyle w:val="Ttulo1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2%1.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lvlText w:val="%2.%3.%1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Ttulo4"/>
      <w:suff w:val="space"/>
      <w:lvlText w:val="%2.%3.%4.%1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suff w:val="space"/>
      <w:lvlText w:val="%1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5154459"/>
    <w:multiLevelType w:val="hybridMultilevel"/>
    <w:tmpl w:val="B246B9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171C8"/>
    <w:multiLevelType w:val="multilevel"/>
    <w:tmpl w:val="7AEE6556"/>
    <w:lvl w:ilvl="0">
      <w:start w:val="1"/>
      <w:numFmt w:val="none"/>
      <w:lvlText w:val="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74D54EA1"/>
    <w:multiLevelType w:val="hybridMultilevel"/>
    <w:tmpl w:val="5C30FC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27E80"/>
    <w:multiLevelType w:val="hybridMultilevel"/>
    <w:tmpl w:val="778A5C7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0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10"/>
  </w:num>
  <w:num w:numId="31">
    <w:abstractNumId w:val="7"/>
  </w:num>
  <w:num w:numId="32">
    <w:abstractNumId w:val="9"/>
  </w:num>
  <w:num w:numId="33">
    <w:abstractNumId w:val="9"/>
  </w:num>
  <w:num w:numId="34">
    <w:abstractNumId w:val="9"/>
  </w:num>
  <w:num w:numId="35">
    <w:abstractNumId w:val="3"/>
  </w:num>
  <w:num w:numId="36">
    <w:abstractNumId w:val="2"/>
  </w:num>
  <w:num w:numId="37">
    <w:abstractNumId w:val="1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6"/>
    <w:rsid w:val="000608B5"/>
    <w:rsid w:val="00097D4D"/>
    <w:rsid w:val="000E5F6B"/>
    <w:rsid w:val="00140DF4"/>
    <w:rsid w:val="00166B16"/>
    <w:rsid w:val="001C5BB5"/>
    <w:rsid w:val="001F31E5"/>
    <w:rsid w:val="0025688E"/>
    <w:rsid w:val="00264F33"/>
    <w:rsid w:val="002A50AF"/>
    <w:rsid w:val="002C6774"/>
    <w:rsid w:val="00311C05"/>
    <w:rsid w:val="00322806"/>
    <w:rsid w:val="00332617"/>
    <w:rsid w:val="003450A7"/>
    <w:rsid w:val="00352576"/>
    <w:rsid w:val="00390CA9"/>
    <w:rsid w:val="003B3043"/>
    <w:rsid w:val="003C0E95"/>
    <w:rsid w:val="003F50AE"/>
    <w:rsid w:val="00423625"/>
    <w:rsid w:val="0043564F"/>
    <w:rsid w:val="00446C7E"/>
    <w:rsid w:val="004B0245"/>
    <w:rsid w:val="005301BF"/>
    <w:rsid w:val="00540ACE"/>
    <w:rsid w:val="00553A43"/>
    <w:rsid w:val="00563500"/>
    <w:rsid w:val="0057745B"/>
    <w:rsid w:val="005C5A20"/>
    <w:rsid w:val="005D445C"/>
    <w:rsid w:val="005F77A4"/>
    <w:rsid w:val="00635FD3"/>
    <w:rsid w:val="0065410B"/>
    <w:rsid w:val="00694E3B"/>
    <w:rsid w:val="006C0B16"/>
    <w:rsid w:val="006F3234"/>
    <w:rsid w:val="00700D76"/>
    <w:rsid w:val="00780CFA"/>
    <w:rsid w:val="00825200"/>
    <w:rsid w:val="00870DB2"/>
    <w:rsid w:val="00897686"/>
    <w:rsid w:val="008E1ACF"/>
    <w:rsid w:val="00900B8A"/>
    <w:rsid w:val="00911B12"/>
    <w:rsid w:val="0098734E"/>
    <w:rsid w:val="009C64E8"/>
    <w:rsid w:val="009C65BF"/>
    <w:rsid w:val="009D3072"/>
    <w:rsid w:val="009D4E4E"/>
    <w:rsid w:val="009F3258"/>
    <w:rsid w:val="009F6612"/>
    <w:rsid w:val="00A00AB6"/>
    <w:rsid w:val="00A1550C"/>
    <w:rsid w:val="00A47955"/>
    <w:rsid w:val="00A64252"/>
    <w:rsid w:val="00A814E2"/>
    <w:rsid w:val="00C064D0"/>
    <w:rsid w:val="00C15C8E"/>
    <w:rsid w:val="00C30AB8"/>
    <w:rsid w:val="00C44EEF"/>
    <w:rsid w:val="00C469FE"/>
    <w:rsid w:val="00C532CF"/>
    <w:rsid w:val="00C93BB8"/>
    <w:rsid w:val="00C9486C"/>
    <w:rsid w:val="00CB3FB4"/>
    <w:rsid w:val="00CD356F"/>
    <w:rsid w:val="00CE6D73"/>
    <w:rsid w:val="00D070E6"/>
    <w:rsid w:val="00D33FF7"/>
    <w:rsid w:val="00D42920"/>
    <w:rsid w:val="00D54241"/>
    <w:rsid w:val="00D62BEA"/>
    <w:rsid w:val="00E10A04"/>
    <w:rsid w:val="00E24236"/>
    <w:rsid w:val="00E2447A"/>
    <w:rsid w:val="00E74DBC"/>
    <w:rsid w:val="00EB1B20"/>
    <w:rsid w:val="00EB6454"/>
    <w:rsid w:val="00F30CEC"/>
    <w:rsid w:val="00F33222"/>
    <w:rsid w:val="00F33791"/>
    <w:rsid w:val="00F82351"/>
    <w:rsid w:val="00F85426"/>
    <w:rsid w:val="00FA11DD"/>
    <w:rsid w:val="00FA2CBD"/>
    <w:rsid w:val="00FB2026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02C93"/>
  <w15:chartTrackingRefBased/>
  <w15:docId w15:val="{5E481DAE-6B16-4D68-A487-F966B7E2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jc w:val="center"/>
      <w:outlineLvl w:val="2"/>
    </w:pPr>
    <w:rPr>
      <w:rFonts w:ascii="Arial" w:hAnsi="Arial" w:cs="Arial"/>
      <w:b/>
      <w:bCs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Pr>
      <w:rFonts w:ascii="Arial" w:hAnsi="Arial"/>
      <w:b/>
      <w:sz w:val="24"/>
    </w:rPr>
  </w:style>
  <w:style w:type="paragraph" w:styleId="Ttulo">
    <w:name w:val="Title"/>
    <w:basedOn w:val="Normal"/>
    <w:qFormat/>
    <w:pPr>
      <w:jc w:val="center"/>
      <w:outlineLvl w:val="0"/>
    </w:pPr>
    <w:rPr>
      <w:rFonts w:ascii="Arial" w:hAnsi="Arial"/>
      <w:b/>
      <w:kern w:val="28"/>
      <w:szCs w:val="20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Sumrio1">
    <w:name w:val="toc 1"/>
    <w:basedOn w:val="Normal"/>
    <w:next w:val="Normal"/>
    <w:autoRedefine/>
    <w:semiHidden/>
    <w:rPr>
      <w:rFonts w:ascii="Arial" w:hAnsi="Arial" w:cs="Arial"/>
      <w:b/>
      <w:bCs/>
      <w:color w:val="FFFFFF"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umeraoon-line">
    <w:name w:val="Numeração on-line"/>
    <w:basedOn w:val="Normal"/>
    <w:rsid w:val="00CE6D73"/>
    <w:pPr>
      <w:numPr>
        <w:numId w:val="36"/>
      </w:numPr>
    </w:pPr>
  </w:style>
  <w:style w:type="paragraph" w:styleId="Corpodetexto2">
    <w:name w:val="Body Text 2"/>
    <w:basedOn w:val="Normal"/>
    <w:link w:val="Corpodetexto2Char"/>
    <w:rsid w:val="00870DB2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870D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search?dcr=0&amp;sxsrf=ALeKk00WcB0GhACQ71BZKTQLQQFpQrv-JA:1596912741389&amp;q=Marcelo+Crivella&amp;stick=H4sIAAAAAAAAAONgVuLSz9U3ME5Oy8gze8Royi3w8sc9YSmdSWtOXmNU4-IKzsgvd80rySypFJLgYoOy-KR4uJC08SxiFfBNLEpOzclXcC7KLEvNyUkEAE6mbOxZAAA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eatrab\a-projetos\02.DEIMP%20-%20Dados%20e%20Processos\02-PlanoDeA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C260-5E56-4445-B411-3459594A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02-PlanoDeAcao</Template>
  <TotalTime>4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Plan</vt:lpstr>
    </vt:vector>
  </TitlesOfParts>
  <Company>B&amp;B Brothers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Barcaui</dc:creator>
  <cp:keywords/>
  <cp:lastModifiedBy>Mariana Bianchini Lima</cp:lastModifiedBy>
  <cp:revision>4</cp:revision>
  <cp:lastPrinted>2020-08-08T23:40:00Z</cp:lastPrinted>
  <dcterms:created xsi:type="dcterms:W3CDTF">2020-08-08T19:04:00Z</dcterms:created>
  <dcterms:modified xsi:type="dcterms:W3CDTF">2020-08-08T23:42:00Z</dcterms:modified>
</cp:coreProperties>
</file>